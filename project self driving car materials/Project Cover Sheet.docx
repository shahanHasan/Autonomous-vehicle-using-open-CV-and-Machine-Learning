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916A5" w14:textId="77777777" w:rsidR="008D14FE" w:rsidRDefault="008D14FE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bookmarkStart w:id="0" w:name="OLE_LINK1"/>
    </w:p>
    <w:p w14:paraId="2E7682F2" w14:textId="77777777" w:rsidR="008D14FE" w:rsidRDefault="008D14FE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14:paraId="138A50F0" w14:textId="77777777" w:rsidR="008D14FE" w:rsidRDefault="000131A5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UNIVERSITY OF HERTFORDSHIRE</w:t>
      </w:r>
    </w:p>
    <w:p w14:paraId="3C4FC48E" w14:textId="77777777" w:rsidR="008D14FE" w:rsidRDefault="005215F1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School of Computer Science</w:t>
      </w:r>
    </w:p>
    <w:p w14:paraId="5B344C5B" w14:textId="68639A84" w:rsidR="008D14FE" w:rsidRDefault="008D14FE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14:paraId="502BA819" w14:textId="77777777" w:rsidR="00555500" w:rsidRDefault="00555500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14:paraId="006237EC" w14:textId="5632BE8A" w:rsidR="000131A5" w:rsidRDefault="000131A5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bookmarkStart w:id="1" w:name="_GoBack"/>
      <w:bookmarkEnd w:id="1"/>
      <w:r w:rsidRPr="001551AF">
        <w:rPr>
          <w:b/>
          <w:sz w:val="28"/>
        </w:rPr>
        <w:t>BSc Honours in Computer Science</w:t>
      </w:r>
    </w:p>
    <w:p w14:paraId="53080BAF" w14:textId="1D56776F" w:rsidR="008D14FE" w:rsidRDefault="008D14FE" w:rsidP="00555500">
      <w:pPr>
        <w:widowControl w:val="0"/>
        <w:tabs>
          <w:tab w:val="left" w:pos="720"/>
        </w:tabs>
        <w:ind w:left="20"/>
        <w:rPr>
          <w:b/>
          <w:sz w:val="28"/>
        </w:rPr>
      </w:pPr>
    </w:p>
    <w:p w14:paraId="76B52631" w14:textId="09AA614E" w:rsidR="0080656E" w:rsidRPr="005C1F53" w:rsidRDefault="0080656E" w:rsidP="0080656E">
      <w:pPr>
        <w:widowControl w:val="0"/>
        <w:tabs>
          <w:tab w:val="left" w:pos="720"/>
        </w:tabs>
        <w:ind w:left="20"/>
        <w:jc w:val="center"/>
        <w:rPr>
          <w:b/>
          <w:i/>
          <w:color w:val="FF0000"/>
          <w:sz w:val="28"/>
        </w:rPr>
      </w:pPr>
    </w:p>
    <w:p w14:paraId="1E872A6D" w14:textId="77777777" w:rsidR="008D14FE" w:rsidRDefault="008D14FE" w:rsidP="0080656E">
      <w:pPr>
        <w:widowControl w:val="0"/>
        <w:tabs>
          <w:tab w:val="left" w:pos="720"/>
        </w:tabs>
        <w:rPr>
          <w:b/>
          <w:sz w:val="28"/>
        </w:rPr>
      </w:pPr>
    </w:p>
    <w:p w14:paraId="42735E8E" w14:textId="77777777" w:rsidR="008D14FE" w:rsidRDefault="008D14FE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14:paraId="5EFF47F3" w14:textId="77777777" w:rsidR="0036477A" w:rsidRPr="0036477A" w:rsidRDefault="0036477A" w:rsidP="0036477A">
      <w:pPr>
        <w:jc w:val="center"/>
        <w:rPr>
          <w:b/>
          <w:sz w:val="28"/>
          <w:szCs w:val="28"/>
        </w:rPr>
      </w:pPr>
      <w:r w:rsidRPr="0036477A">
        <w:rPr>
          <w:b/>
          <w:sz w:val="28"/>
          <w:szCs w:val="28"/>
        </w:rPr>
        <w:t>6COM1053</w:t>
      </w:r>
      <w:r w:rsidRPr="0036477A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- </w:t>
      </w:r>
      <w:r w:rsidRPr="0036477A">
        <w:rPr>
          <w:b/>
          <w:sz w:val="28"/>
          <w:szCs w:val="28"/>
        </w:rPr>
        <w:t>Computer Science Project</w:t>
      </w:r>
    </w:p>
    <w:p w14:paraId="0278115E" w14:textId="77777777" w:rsidR="0036477A" w:rsidRPr="0036477A" w:rsidRDefault="0036477A" w:rsidP="0036477A">
      <w:pPr>
        <w:jc w:val="center"/>
        <w:rPr>
          <w:b/>
          <w:sz w:val="28"/>
          <w:szCs w:val="28"/>
        </w:rPr>
      </w:pPr>
      <w:r w:rsidRPr="0036477A">
        <w:rPr>
          <w:b/>
          <w:sz w:val="28"/>
          <w:szCs w:val="28"/>
        </w:rPr>
        <w:t>6COM1054</w:t>
      </w:r>
      <w:r w:rsidRPr="0036477A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- </w:t>
      </w:r>
      <w:r w:rsidRPr="0036477A">
        <w:rPr>
          <w:b/>
          <w:sz w:val="28"/>
          <w:szCs w:val="28"/>
        </w:rPr>
        <w:t>Artificial Intelligence Project</w:t>
      </w:r>
    </w:p>
    <w:p w14:paraId="533EFFB1" w14:textId="77777777" w:rsidR="0036477A" w:rsidRPr="0036477A" w:rsidRDefault="0036477A" w:rsidP="0036477A">
      <w:pPr>
        <w:jc w:val="center"/>
        <w:rPr>
          <w:b/>
          <w:sz w:val="28"/>
          <w:szCs w:val="28"/>
        </w:rPr>
      </w:pPr>
      <w:r w:rsidRPr="0036477A">
        <w:rPr>
          <w:b/>
          <w:sz w:val="28"/>
          <w:szCs w:val="28"/>
        </w:rPr>
        <w:t>6COM1055</w:t>
      </w:r>
      <w:r w:rsidRPr="0036477A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- </w:t>
      </w:r>
      <w:r w:rsidRPr="0036477A">
        <w:rPr>
          <w:b/>
          <w:sz w:val="28"/>
          <w:szCs w:val="28"/>
        </w:rPr>
        <w:t>Networks Project</w:t>
      </w:r>
    </w:p>
    <w:p w14:paraId="32E3FA27" w14:textId="77777777" w:rsidR="0036477A" w:rsidRPr="0036477A" w:rsidRDefault="0036477A" w:rsidP="0036477A">
      <w:pPr>
        <w:jc w:val="center"/>
        <w:rPr>
          <w:b/>
          <w:sz w:val="28"/>
          <w:szCs w:val="28"/>
        </w:rPr>
      </w:pPr>
      <w:r w:rsidRPr="0036477A">
        <w:rPr>
          <w:b/>
          <w:sz w:val="28"/>
          <w:szCs w:val="28"/>
        </w:rPr>
        <w:t>6COM1056</w:t>
      </w:r>
      <w:r w:rsidRPr="0036477A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- </w:t>
      </w:r>
      <w:r w:rsidRPr="0036477A">
        <w:rPr>
          <w:b/>
          <w:sz w:val="28"/>
          <w:szCs w:val="28"/>
        </w:rPr>
        <w:t>Software Engineering Project</w:t>
      </w:r>
    </w:p>
    <w:p w14:paraId="7F796D8E" w14:textId="77777777" w:rsidR="008D14FE" w:rsidRDefault="008D14FE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14:paraId="706CCF67" w14:textId="77777777" w:rsidR="008D14FE" w:rsidRPr="005C1F53" w:rsidRDefault="000131A5" w:rsidP="008D14FE">
      <w:pPr>
        <w:widowControl w:val="0"/>
        <w:tabs>
          <w:tab w:val="left" w:pos="720"/>
        </w:tabs>
        <w:ind w:left="20"/>
        <w:jc w:val="center"/>
        <w:rPr>
          <w:b/>
          <w:i/>
          <w:color w:val="FF0000"/>
          <w:sz w:val="28"/>
        </w:rPr>
      </w:pPr>
      <w:r w:rsidRPr="005C1F53">
        <w:rPr>
          <w:b/>
          <w:i/>
          <w:color w:val="FF0000"/>
          <w:sz w:val="28"/>
        </w:rPr>
        <w:t xml:space="preserve">&lt;Choose </w:t>
      </w:r>
      <w:r w:rsidR="00C74070">
        <w:rPr>
          <w:b/>
          <w:i/>
          <w:color w:val="FF0000"/>
          <w:sz w:val="28"/>
        </w:rPr>
        <w:t>APPROPRIATE</w:t>
      </w:r>
      <w:r w:rsidRPr="005C1F53">
        <w:rPr>
          <w:b/>
          <w:i/>
          <w:color w:val="FF0000"/>
          <w:sz w:val="28"/>
        </w:rPr>
        <w:t xml:space="preserve"> module code and title and delete the rest&gt;</w:t>
      </w:r>
    </w:p>
    <w:p w14:paraId="195D9523" w14:textId="77777777" w:rsidR="008D14FE" w:rsidRDefault="008D14FE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14:paraId="362F16CA" w14:textId="77777777" w:rsidR="008D14FE" w:rsidRDefault="000131A5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Final Report</w:t>
      </w:r>
    </w:p>
    <w:p w14:paraId="478A0A44" w14:textId="7632FE66" w:rsidR="008D14FE" w:rsidRDefault="00555500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April 2019</w:t>
      </w:r>
    </w:p>
    <w:p w14:paraId="15B8A61A" w14:textId="77777777" w:rsidR="008D14FE" w:rsidRDefault="008D14FE" w:rsidP="00DD7CFE">
      <w:pPr>
        <w:widowControl w:val="0"/>
        <w:tabs>
          <w:tab w:val="left" w:pos="720"/>
        </w:tabs>
        <w:rPr>
          <w:b/>
          <w:sz w:val="28"/>
        </w:rPr>
      </w:pPr>
    </w:p>
    <w:p w14:paraId="67C8ED4A" w14:textId="77777777" w:rsidR="008D14FE" w:rsidRDefault="008D14FE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14:paraId="2244126A" w14:textId="77777777" w:rsidR="008D14FE" w:rsidRDefault="000131A5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TITLE OF PROJECT</w:t>
      </w:r>
    </w:p>
    <w:p w14:paraId="288340E1" w14:textId="77777777" w:rsidR="009E575A" w:rsidRPr="005C1F53" w:rsidRDefault="009E575A" w:rsidP="009E575A">
      <w:pPr>
        <w:widowControl w:val="0"/>
        <w:tabs>
          <w:tab w:val="left" w:pos="720"/>
        </w:tabs>
        <w:ind w:left="20"/>
        <w:jc w:val="center"/>
        <w:rPr>
          <w:b/>
          <w:i/>
          <w:color w:val="FF0000"/>
          <w:sz w:val="28"/>
        </w:rPr>
      </w:pPr>
      <w:r w:rsidRPr="005C1F53">
        <w:rPr>
          <w:b/>
          <w:i/>
          <w:color w:val="FF0000"/>
          <w:sz w:val="28"/>
        </w:rPr>
        <w:t>&lt;</w:t>
      </w:r>
      <w:r>
        <w:rPr>
          <w:b/>
          <w:i/>
          <w:color w:val="FF0000"/>
          <w:sz w:val="28"/>
        </w:rPr>
        <w:t>Insert title</w:t>
      </w:r>
      <w:r w:rsidRPr="005C1F53">
        <w:rPr>
          <w:b/>
          <w:i/>
          <w:color w:val="FF0000"/>
          <w:sz w:val="28"/>
        </w:rPr>
        <w:t>&gt;</w:t>
      </w:r>
    </w:p>
    <w:p w14:paraId="4E5CBF72" w14:textId="77777777" w:rsidR="008D14FE" w:rsidRDefault="008D14FE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14:paraId="57294BBC" w14:textId="77777777" w:rsidR="008D14FE" w:rsidRDefault="008D14FE" w:rsidP="009E575A">
      <w:pPr>
        <w:widowControl w:val="0"/>
        <w:tabs>
          <w:tab w:val="left" w:pos="720"/>
        </w:tabs>
        <w:rPr>
          <w:b/>
          <w:sz w:val="28"/>
        </w:rPr>
      </w:pPr>
    </w:p>
    <w:p w14:paraId="664B4489" w14:textId="77777777" w:rsidR="008D14FE" w:rsidRDefault="000131A5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Author's initials and surname</w:t>
      </w:r>
      <w:bookmarkEnd w:id="0"/>
    </w:p>
    <w:p w14:paraId="7091226B" w14:textId="77777777" w:rsidR="009E575A" w:rsidRPr="005C1F53" w:rsidRDefault="009E575A" w:rsidP="009E575A">
      <w:pPr>
        <w:widowControl w:val="0"/>
        <w:tabs>
          <w:tab w:val="left" w:pos="720"/>
        </w:tabs>
        <w:ind w:left="20"/>
        <w:jc w:val="center"/>
        <w:rPr>
          <w:b/>
          <w:i/>
          <w:color w:val="FF0000"/>
          <w:sz w:val="28"/>
        </w:rPr>
      </w:pPr>
      <w:r w:rsidRPr="005C1F53">
        <w:rPr>
          <w:b/>
          <w:i/>
          <w:color w:val="FF0000"/>
          <w:sz w:val="28"/>
        </w:rPr>
        <w:t>&lt;</w:t>
      </w:r>
      <w:r>
        <w:rPr>
          <w:b/>
          <w:i/>
          <w:color w:val="FF0000"/>
          <w:sz w:val="28"/>
        </w:rPr>
        <w:t>Insert your name</w:t>
      </w:r>
      <w:r w:rsidRPr="005C1F53">
        <w:rPr>
          <w:b/>
          <w:i/>
          <w:color w:val="FF0000"/>
          <w:sz w:val="28"/>
        </w:rPr>
        <w:t>&gt;</w:t>
      </w:r>
    </w:p>
    <w:p w14:paraId="0AE25D3C" w14:textId="77777777" w:rsidR="00DD7CFE" w:rsidRDefault="00DD7CFE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</w:p>
    <w:p w14:paraId="291F6BBD" w14:textId="77777777" w:rsidR="00DD7CFE" w:rsidRDefault="00DD7CFE" w:rsidP="008D14FE">
      <w:pPr>
        <w:widowControl w:val="0"/>
        <w:tabs>
          <w:tab w:val="left" w:pos="720"/>
        </w:tabs>
        <w:ind w:left="20"/>
        <w:jc w:val="center"/>
        <w:rPr>
          <w:b/>
          <w:sz w:val="28"/>
        </w:rPr>
      </w:pPr>
      <w:r>
        <w:rPr>
          <w:b/>
          <w:sz w:val="28"/>
        </w:rPr>
        <w:t>Supervised by: Supervisors Name</w:t>
      </w:r>
    </w:p>
    <w:p w14:paraId="3574FA31" w14:textId="77777777" w:rsidR="00DD7CFE" w:rsidRPr="009E575A" w:rsidRDefault="009E575A" w:rsidP="009E575A">
      <w:pPr>
        <w:widowControl w:val="0"/>
        <w:tabs>
          <w:tab w:val="left" w:pos="720"/>
        </w:tabs>
        <w:ind w:left="20"/>
        <w:jc w:val="center"/>
        <w:rPr>
          <w:b/>
          <w:i/>
          <w:color w:val="FF0000"/>
          <w:sz w:val="28"/>
        </w:rPr>
      </w:pPr>
      <w:r w:rsidRPr="005C1F53">
        <w:rPr>
          <w:b/>
          <w:i/>
          <w:color w:val="FF0000"/>
          <w:sz w:val="28"/>
        </w:rPr>
        <w:t>&lt;</w:t>
      </w:r>
      <w:r>
        <w:rPr>
          <w:b/>
          <w:i/>
          <w:color w:val="FF0000"/>
          <w:sz w:val="28"/>
        </w:rPr>
        <w:t>Insert Supervisors Name</w:t>
      </w:r>
      <w:r w:rsidRPr="005C1F53">
        <w:rPr>
          <w:b/>
          <w:i/>
          <w:color w:val="FF0000"/>
          <w:sz w:val="28"/>
        </w:rPr>
        <w:t>&gt;</w:t>
      </w:r>
    </w:p>
    <w:sectPr w:rsidR="00DD7CFE" w:rsidRPr="009E575A" w:rsidSect="0080656E">
      <w:pgSz w:w="11900" w:h="16840"/>
      <w:pgMar w:top="1134" w:right="1134" w:bottom="1134" w:left="2268" w:header="737" w:footer="73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E019F" w14:textId="77777777" w:rsidR="00024530" w:rsidRDefault="00024530">
      <w:pPr>
        <w:spacing w:after="0"/>
      </w:pPr>
      <w:r>
        <w:separator/>
      </w:r>
    </w:p>
  </w:endnote>
  <w:endnote w:type="continuationSeparator" w:id="0">
    <w:p w14:paraId="767518AF" w14:textId="77777777" w:rsidR="00024530" w:rsidRDefault="000245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Bold">
    <w:altName w:val="Times New Roman"/>
    <w:charset w:val="59"/>
    <w:family w:val="auto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5BFC3" w14:textId="77777777" w:rsidR="00024530" w:rsidRDefault="00024530">
      <w:pPr>
        <w:spacing w:after="0"/>
      </w:pPr>
      <w:r>
        <w:separator/>
      </w:r>
    </w:p>
  </w:footnote>
  <w:footnote w:type="continuationSeparator" w:id="0">
    <w:p w14:paraId="6268DCF9" w14:textId="77777777" w:rsidR="00024530" w:rsidRDefault="000245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4311DB"/>
    <w:multiLevelType w:val="multilevel"/>
    <w:tmpl w:val="0660F1E6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1.%2.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F8D59B7"/>
    <w:multiLevelType w:val="multilevel"/>
    <w:tmpl w:val="26BEA96E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1.%2.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3..%2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92C6B66"/>
    <w:multiLevelType w:val="multilevel"/>
    <w:tmpl w:val="F8D83DC8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3%1.%2.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7322882"/>
    <w:multiLevelType w:val="multilevel"/>
    <w:tmpl w:val="5E2AE014"/>
    <w:lvl w:ilvl="0">
      <w:start w:val="1"/>
      <w:numFmt w:val="decimal"/>
      <w:pStyle w:val="Heading1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30428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AC23A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9C2F3A"/>
    <w:multiLevelType w:val="multilevel"/>
    <w:tmpl w:val="F7784356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2.%1.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3%1.%2.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8212CEF"/>
    <w:multiLevelType w:val="multilevel"/>
    <w:tmpl w:val="F8D83DC8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3%1.%2.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A6401A9"/>
    <w:multiLevelType w:val="multilevel"/>
    <w:tmpl w:val="F7784356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2.%1.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3%1.%2.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BB90F47"/>
    <w:multiLevelType w:val="multilevel"/>
    <w:tmpl w:val="87BE2EE8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3..%2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D30483F"/>
    <w:multiLevelType w:val="multilevel"/>
    <w:tmpl w:val="5E2AE014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F6C7F7B"/>
    <w:multiLevelType w:val="multilevel"/>
    <w:tmpl w:val="A20C4D24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1.%2.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3..%2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266C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B3C7C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DF27F68"/>
    <w:multiLevelType w:val="multilevel"/>
    <w:tmpl w:val="DAC07D9E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lvlText w:val="%1.%2.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3..%2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13"/>
  </w:num>
  <w:num w:numId="8">
    <w:abstractNumId w:val="1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5"/>
  </w:num>
  <w:num w:numId="14">
    <w:abstractNumId w:val="2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ctiveWritingStyle w:appName="MSWord" w:lang="en-GB" w:vendorID="64" w:dllVersion="131078" w:nlCheck="1" w:checkStyle="0"/>
  <w:activeWritingStyle w:appName="MSWord" w:lang="en-US" w:vendorID="64" w:dllVersion="131078" w:nlCheck="1" w:checkStyle="1"/>
  <w:attachedTemplate r:id="rId1"/>
  <w:defaultTabStop w:val="720"/>
  <w:drawingGridHorizontalSpacing w:val="57"/>
  <w:drawingGridVerticalSpacing w:val="57"/>
  <w:displayHorizontalDrawingGridEvery w:val="10"/>
  <w:displayVerticalDrawingGridEvery w:val="1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6E"/>
    <w:rsid w:val="000131A5"/>
    <w:rsid w:val="00024530"/>
    <w:rsid w:val="00180476"/>
    <w:rsid w:val="002824F0"/>
    <w:rsid w:val="0036477A"/>
    <w:rsid w:val="00411C2C"/>
    <w:rsid w:val="004A607D"/>
    <w:rsid w:val="005215F1"/>
    <w:rsid w:val="00555500"/>
    <w:rsid w:val="005C1F53"/>
    <w:rsid w:val="0080656E"/>
    <w:rsid w:val="008C24EC"/>
    <w:rsid w:val="008D14FE"/>
    <w:rsid w:val="00917D06"/>
    <w:rsid w:val="009E575A"/>
    <w:rsid w:val="00AC0725"/>
    <w:rsid w:val="00C74070"/>
    <w:rsid w:val="00DD7CFE"/>
    <w:rsid w:val="00FB3157"/>
    <w:rsid w:val="00FF34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2B33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A00"/>
    <w:pPr>
      <w:spacing w:after="120"/>
    </w:pPr>
    <w:rPr>
      <w:rFonts w:ascii="Times New Roman" w:hAnsi="Times New Roman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F59"/>
    <w:pPr>
      <w:keepNext/>
      <w:keepLines/>
      <w:numPr>
        <w:numId w:val="1"/>
      </w:numPr>
      <w:spacing w:before="240"/>
      <w:outlineLvl w:val="0"/>
    </w:pPr>
    <w:rPr>
      <w:rFonts w:ascii="Times New Roman Bold" w:eastAsia="Times New Roman" w:hAnsi="Times New Roman Bold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55F59"/>
    <w:pPr>
      <w:keepNext/>
      <w:keepLines/>
      <w:numPr>
        <w:ilvl w:val="1"/>
        <w:numId w:val="1"/>
      </w:numPr>
      <w:spacing w:before="120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B55F59"/>
    <w:pPr>
      <w:keepNext/>
      <w:keepLines/>
      <w:numPr>
        <w:ilvl w:val="2"/>
        <w:numId w:val="1"/>
      </w:numPr>
      <w:outlineLvl w:val="2"/>
    </w:pPr>
    <w:rPr>
      <w:rFonts w:eastAsia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B55F59"/>
    <w:pPr>
      <w:keepNext/>
      <w:keepLines/>
      <w:numPr>
        <w:ilvl w:val="3"/>
        <w:numId w:val="1"/>
      </w:numPr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qFormat/>
    <w:rsid w:val="00B55F59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qFormat/>
    <w:rsid w:val="00B55F59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" w:eastAsia="Times New Roman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qFormat/>
    <w:rsid w:val="00B55F59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" w:eastAsia="Times New Roman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B55F59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" w:eastAsia="Times New Roman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55F59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" w:eastAsia="Times New Roman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99"/>
    <w:unhideWhenUsed/>
    <w:rsid w:val="00EB1A00"/>
    <w:pPr>
      <w:keepLines/>
      <w:pBdr>
        <w:top w:val="dotted" w:sz="2" w:space="6" w:color="auto"/>
        <w:left w:val="dotted" w:sz="2" w:space="6" w:color="auto"/>
        <w:bottom w:val="dotted" w:sz="2" w:space="6" w:color="auto"/>
        <w:right w:val="dotted" w:sz="2" w:space="6" w:color="auto"/>
      </w:pBdr>
      <w:ind w:left="851" w:right="851"/>
    </w:pPr>
    <w:rPr>
      <w:rFonts w:eastAsia="Times New Roman"/>
      <w:i/>
      <w:iCs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E6B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="Calibri" w:eastAsia="Times New Roman" w:hAnsi="Calibri"/>
    </w:rPr>
  </w:style>
  <w:style w:type="character" w:customStyle="1" w:styleId="MessageHeaderChar">
    <w:name w:val="Message Header Char"/>
    <w:link w:val="MessageHeader"/>
    <w:uiPriority w:val="99"/>
    <w:semiHidden/>
    <w:rsid w:val="002E6B38"/>
    <w:rPr>
      <w:rFonts w:ascii="Calibri" w:eastAsia="Times New Roman" w:hAnsi="Calibri" w:cs="Times New Roman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2E6B38"/>
    <w:pPr>
      <w:ind w:left="567"/>
    </w:pPr>
  </w:style>
  <w:style w:type="paragraph" w:customStyle="1" w:styleId="ColorfulGrid-Accent11">
    <w:name w:val="Colorful Grid - Accent 11"/>
    <w:basedOn w:val="Normal"/>
    <w:link w:val="ColorfulGrid-Accent1Char"/>
    <w:uiPriority w:val="29"/>
    <w:qFormat/>
    <w:rsid w:val="00C55668"/>
    <w:pPr>
      <w:keepNext/>
      <w:keepLines/>
      <w:pBdr>
        <w:top w:val="dotted" w:sz="2" w:space="4" w:color="auto"/>
        <w:left w:val="dotted" w:sz="2" w:space="4" w:color="auto"/>
        <w:bottom w:val="dotted" w:sz="2" w:space="4" w:color="auto"/>
        <w:right w:val="dotted" w:sz="2" w:space="4" w:color="auto"/>
      </w:pBdr>
      <w:spacing w:before="60" w:after="60"/>
      <w:ind w:left="284" w:right="276"/>
    </w:pPr>
    <w:rPr>
      <w:i/>
      <w:szCs w:val="19"/>
    </w:rPr>
  </w:style>
  <w:style w:type="character" w:customStyle="1" w:styleId="ColorfulGrid-Accent1Char">
    <w:name w:val="Colorful Grid - Accent 1 Char"/>
    <w:link w:val="ColorfulGrid-Accent11"/>
    <w:uiPriority w:val="29"/>
    <w:rsid w:val="00C55668"/>
    <w:rPr>
      <w:rFonts w:ascii="Times New Roman" w:hAnsi="Times New Roman"/>
      <w:i/>
      <w:sz w:val="22"/>
      <w:szCs w:val="19"/>
    </w:rPr>
  </w:style>
  <w:style w:type="paragraph" w:customStyle="1" w:styleId="QuoteCitation">
    <w:name w:val="Quote Citation"/>
    <w:basedOn w:val="Normal"/>
    <w:next w:val="Normal"/>
    <w:rsid w:val="00C55668"/>
    <w:pPr>
      <w:keepLines/>
      <w:ind w:left="284" w:right="567"/>
    </w:pPr>
  </w:style>
  <w:style w:type="paragraph" w:styleId="Header">
    <w:name w:val="header"/>
    <w:basedOn w:val="Normal"/>
    <w:link w:val="HeaderChar"/>
    <w:rsid w:val="00BA479C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rsid w:val="00CD48F4"/>
    <w:pPr>
      <w:spacing w:after="0"/>
    </w:pPr>
  </w:style>
  <w:style w:type="character" w:customStyle="1" w:styleId="EndnoteTextChar">
    <w:name w:val="Endnote Text Char"/>
    <w:link w:val="EndnoteText"/>
    <w:rsid w:val="00CD48F4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rsid w:val="00CD48F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rsid w:val="00CD48F4"/>
    <w:rPr>
      <w:rFonts w:ascii="Times New Roman" w:hAnsi="Times New Roman"/>
      <w:sz w:val="22"/>
    </w:rPr>
  </w:style>
  <w:style w:type="character" w:customStyle="1" w:styleId="Heading1Char">
    <w:name w:val="Heading 1 Char"/>
    <w:link w:val="Heading1"/>
    <w:uiPriority w:val="9"/>
    <w:rsid w:val="00B55F59"/>
    <w:rPr>
      <w:rFonts w:ascii="Times New Roman Bold" w:eastAsia="Times New Roman" w:hAnsi="Times New Roman Bold"/>
      <w:b/>
      <w:bCs/>
      <w:sz w:val="32"/>
      <w:szCs w:val="32"/>
    </w:rPr>
  </w:style>
  <w:style w:type="character" w:customStyle="1" w:styleId="Heading2Char">
    <w:name w:val="Heading 2 Char"/>
    <w:link w:val="Heading2"/>
    <w:rsid w:val="00B55F59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Heading3Char">
    <w:name w:val="Heading 3 Char"/>
    <w:link w:val="Heading3"/>
    <w:rsid w:val="00B55F59"/>
    <w:rPr>
      <w:rFonts w:ascii="Times New Roman" w:eastAsia="Times New Roman" w:hAnsi="Times New Roman"/>
      <w:b/>
      <w:bCs/>
    </w:rPr>
  </w:style>
  <w:style w:type="character" w:customStyle="1" w:styleId="Heading4Char">
    <w:name w:val="Heading 4 Char"/>
    <w:link w:val="Heading4"/>
    <w:rsid w:val="00B55F59"/>
    <w:rPr>
      <w:rFonts w:ascii="Times New Roman" w:eastAsia="Times New Roman" w:hAnsi="Times New Roman"/>
      <w:b/>
      <w:bCs/>
      <w:iCs/>
      <w:sz w:val="22"/>
    </w:rPr>
  </w:style>
  <w:style w:type="character" w:customStyle="1" w:styleId="Heading5Char">
    <w:name w:val="Heading 5 Char"/>
    <w:link w:val="Heading5"/>
    <w:rsid w:val="00B55F59"/>
    <w:rPr>
      <w:rFonts w:ascii="Calibri" w:eastAsia="Times New Roman" w:hAnsi="Calibri"/>
      <w:color w:val="244061"/>
      <w:sz w:val="22"/>
    </w:rPr>
  </w:style>
  <w:style w:type="character" w:customStyle="1" w:styleId="Heading6Char">
    <w:name w:val="Heading 6 Char"/>
    <w:link w:val="Heading6"/>
    <w:rsid w:val="00B55F59"/>
    <w:rPr>
      <w:rFonts w:ascii="Calibri" w:eastAsia="Times New Roman" w:hAnsi="Calibri"/>
      <w:i/>
      <w:iCs/>
      <w:color w:val="244061"/>
      <w:sz w:val="22"/>
    </w:rPr>
  </w:style>
  <w:style w:type="character" w:customStyle="1" w:styleId="Heading7Char">
    <w:name w:val="Heading 7 Char"/>
    <w:link w:val="Heading7"/>
    <w:rsid w:val="00B55F59"/>
    <w:rPr>
      <w:rFonts w:ascii="Calibri" w:eastAsia="Times New Roman" w:hAnsi="Calibri"/>
      <w:i/>
      <w:iCs/>
      <w:color w:val="404040"/>
      <w:sz w:val="22"/>
    </w:rPr>
  </w:style>
  <w:style w:type="character" w:customStyle="1" w:styleId="Heading8Char">
    <w:name w:val="Heading 8 Char"/>
    <w:link w:val="Heading8"/>
    <w:rsid w:val="00B55F59"/>
    <w:rPr>
      <w:rFonts w:ascii="Calibri" w:eastAsia="Times New Roman" w:hAnsi="Calibri"/>
      <w:color w:val="363636"/>
      <w:sz w:val="20"/>
      <w:szCs w:val="20"/>
    </w:rPr>
  </w:style>
  <w:style w:type="character" w:customStyle="1" w:styleId="Heading9Char">
    <w:name w:val="Heading 9 Char"/>
    <w:link w:val="Heading9"/>
    <w:rsid w:val="00B55F59"/>
    <w:rPr>
      <w:rFonts w:ascii="Calibri" w:eastAsia="Times New Roman" w:hAnsi="Calibri"/>
      <w:i/>
      <w:iCs/>
      <w:color w:val="363636"/>
      <w:sz w:val="20"/>
      <w:szCs w:val="20"/>
    </w:rPr>
  </w:style>
  <w:style w:type="character" w:customStyle="1" w:styleId="HeaderChar">
    <w:name w:val="Header Char"/>
    <w:link w:val="Header"/>
    <w:rsid w:val="00BA479C"/>
    <w:rPr>
      <w:rFonts w:ascii="Times New Roman" w:hAnsi="Times New Roman"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242F2F"/>
    <w:pPr>
      <w:spacing w:after="0"/>
      <w:ind w:left="220"/>
    </w:pPr>
    <w:rPr>
      <w:rFonts w:ascii="Cambria" w:hAnsi="Cambria"/>
      <w:b/>
      <w:szCs w:val="22"/>
    </w:rPr>
  </w:style>
  <w:style w:type="paragraph" w:styleId="TOC1">
    <w:name w:val="toc 1"/>
    <w:basedOn w:val="Normal"/>
    <w:next w:val="Normal"/>
    <w:autoRedefine/>
    <w:uiPriority w:val="39"/>
    <w:rsid w:val="00242F2F"/>
    <w:pPr>
      <w:spacing w:before="120" w:after="0"/>
    </w:pPr>
    <w:rPr>
      <w:rFonts w:ascii="Cambria" w:hAnsi="Cambria"/>
      <w:b/>
      <w:sz w:val="24"/>
    </w:rPr>
  </w:style>
  <w:style w:type="paragraph" w:styleId="TOC3">
    <w:name w:val="toc 3"/>
    <w:basedOn w:val="Normal"/>
    <w:next w:val="Normal"/>
    <w:autoRedefine/>
    <w:uiPriority w:val="39"/>
    <w:rsid w:val="00242F2F"/>
    <w:pPr>
      <w:spacing w:after="0"/>
      <w:ind w:left="440"/>
    </w:pPr>
    <w:rPr>
      <w:rFonts w:ascii="Cambria" w:hAnsi="Cambria"/>
      <w:szCs w:val="22"/>
    </w:rPr>
  </w:style>
  <w:style w:type="paragraph" w:styleId="TOC4">
    <w:name w:val="toc 4"/>
    <w:basedOn w:val="Normal"/>
    <w:next w:val="Normal"/>
    <w:autoRedefine/>
    <w:rsid w:val="005F15FE"/>
    <w:pPr>
      <w:spacing w:after="0"/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5F15FE"/>
    <w:pPr>
      <w:spacing w:after="0"/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BA479C"/>
    <w:pPr>
      <w:spacing w:after="0"/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BA479C"/>
    <w:pPr>
      <w:spacing w:after="0"/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BA479C"/>
    <w:pPr>
      <w:spacing w:after="0"/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BA479C"/>
    <w:pPr>
      <w:spacing w:after="0"/>
      <w:ind w:left="1760"/>
    </w:pPr>
    <w:rPr>
      <w:rFonts w:ascii="Cambria" w:hAnsi="Cambria"/>
      <w:sz w:val="20"/>
      <w:szCs w:val="20"/>
    </w:rPr>
  </w:style>
  <w:style w:type="paragraph" w:customStyle="1" w:styleId="Bibliography1">
    <w:name w:val="Bibliography1"/>
    <w:basedOn w:val="Normal"/>
    <w:next w:val="Normal"/>
    <w:rsid w:val="00945543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5F15FE"/>
    <w:pPr>
      <w:numPr>
        <w:numId w:val="0"/>
      </w:numPr>
      <w:spacing w:before="480" w:after="0" w:line="276" w:lineRule="auto"/>
      <w:outlineLvl w:val="9"/>
    </w:pPr>
    <w:rPr>
      <w:sz w:val="28"/>
      <w:szCs w:val="28"/>
    </w:rPr>
  </w:style>
  <w:style w:type="paragraph" w:customStyle="1" w:styleId="Un-numberedHeading1">
    <w:name w:val="Un-numbered Heading 1"/>
    <w:basedOn w:val="Heading1"/>
    <w:next w:val="Normal"/>
    <w:rsid w:val="00C05C62"/>
    <w:pPr>
      <w:numPr>
        <w:numId w:val="0"/>
      </w:numPr>
    </w:pPr>
  </w:style>
  <w:style w:type="paragraph" w:customStyle="1" w:styleId="BulletPoint">
    <w:name w:val="Bullet Point"/>
    <w:basedOn w:val="Normal"/>
    <w:rsid w:val="00D86CFD"/>
    <w:pPr>
      <w:ind w:left="426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tpmm\AppData\Local\Temp\Rar$DI67.928\csit4-proj-final-report-template-word-97-20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Ian04</b:Tag>
    <b:SourceType>Book</b:SourceType>
    <b:Guid>{6C165DCF-A25F-D649-A6D8-0E9EEF2E8FCC}</b:Guid>
    <b:LCID>en-029</b:LCID>
    <b:Author>
      <b:Author>
        <b:NameList>
          <b:Person>
            <b:Last>Somerville</b:Last>
            <b:First>Ian</b:First>
          </b:Person>
        </b:NameList>
      </b:Author>
    </b:Author>
    <b:Title>Software Engineering</b:Title>
    <b:City>Harlow</b:City>
    <b:StateProvince>Essex</b:StateProvince>
    <b:CountryRegion>UK</b:CountryRegion>
    <b:Publisher>Addison Wesley</b:Publisher>
    <b:Year>2004</b:Year>
    <b:Edition>7th</b:Edition>
    <b:RefOrder>1</b:RefOrder>
  </b:Source>
  <b:Source>
    <b:Tag>Fen00</b:Tag>
    <b:SourceType>JournalArticle</b:SourceType>
    <b:Guid>{935565CE-6C10-3D44-AFDB-573EC87A3CA7}</b:Guid>
    <b:LCID>en-029</b:LCID>
    <b:Author>
      <b:Author>
        <b:NameList>
          <b:Person>
            <b:Last>Fenton</b:Last>
            <b:First>Norman</b:First>
            <b:Middle>E</b:Middle>
          </b:Person>
          <b:Person>
            <b:Last>Ohlson</b:Last>
            <b:First>Niclas</b:First>
          </b:Person>
        </b:NameList>
      </b:Author>
    </b:Author>
    <b:Title>Quantitative Analysis of Faults and Failures in a Complex Software System</b:Title>
    <b:Publisher>IEEE</b:Publisher>
    <b:Year>2000</b:Year>
    <b:Volume>26</b:Volume>
    <b:Pages>797-814</b:Pages>
    <b:JournalName>IEEE Transactions on Software Engineering</b:JournalName>
    <b:Month>August</b:Month>
    <b:Issue>8</b:Issue>
    <b:RefOrder>2</b:RefOrder>
  </b:Source>
</b:Sources>
</file>

<file path=customXml/itemProps1.xml><?xml version="1.0" encoding="utf-8"?>
<ds:datastoreItem xmlns:ds="http://schemas.openxmlformats.org/officeDocument/2006/customXml" ds:itemID="{816DD98A-4935-4813-AD34-A6F15B1E0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csit4-proj-final-report-template-word-97-2004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2019-02-18T12:16:00Z</dcterms:created>
  <dcterms:modified xsi:type="dcterms:W3CDTF">2019-02-18T12:16:00Z</dcterms:modified>
</cp:coreProperties>
</file>